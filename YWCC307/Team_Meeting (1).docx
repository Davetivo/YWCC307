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000000">
            <w:pPr>
              <w:pStyle w:val="Title"/>
            </w:pPr>
            <w:sdt>
              <w:sdtPr>
                <w:id w:val="-1086378735"/>
                <w:placeholder>
                  <w:docPart w:val="F3E3588490C6423D8E32E04A0BFBF45E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D62E01" w:rsidRPr="00D60069" w:rsidRDefault="001174E5">
            <w:pPr>
              <w:pStyle w:val="Heading3"/>
            </w:pPr>
            <w:r>
              <w:t>Date:12/2/2022</w:t>
            </w:r>
          </w:p>
          <w:p w:rsidR="00D62E01" w:rsidRPr="00D60069" w:rsidRDefault="001174E5">
            <w:pPr>
              <w:pStyle w:val="Heading3"/>
            </w:pPr>
            <w:proofErr w:type="gramStart"/>
            <w:r>
              <w:t>Time:2:00</w:t>
            </w:r>
            <w:proofErr w:type="gramEnd"/>
            <w:r>
              <w:t>-3:40</w:t>
            </w:r>
          </w:p>
          <w:p w:rsidR="002B2D13" w:rsidRPr="00D60069" w:rsidRDefault="001174E5" w:rsidP="00D62E01">
            <w:pPr>
              <w:pStyle w:val="Heading3"/>
            </w:pPr>
            <w:r>
              <w:t>Location: CKB 314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:rsidTr="00E048B4">
        <w:sdt>
          <w:sdtPr>
            <w:id w:val="834805806"/>
            <w:placeholder>
              <w:docPart w:val="FC92C6EF5560404D86B6A918B2734077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:rsidR="002B2D13" w:rsidRPr="00D60069" w:rsidRDefault="001174E5" w:rsidP="00D60069">
            <w:pPr>
              <w:spacing w:after="80"/>
            </w:pPr>
            <w:r>
              <w:t>Matthew Bigio</w:t>
            </w:r>
          </w:p>
        </w:tc>
        <w:tc>
          <w:tcPr>
            <w:tcW w:w="1779" w:type="dxa"/>
            <w:tcMar>
              <w:top w:w="144" w:type="dxa"/>
            </w:tcMar>
          </w:tcPr>
          <w:p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5D13FF66539A40379CB7A1AF55D61DF6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2B2D13" w:rsidRPr="00D60069" w:rsidRDefault="000050F2" w:rsidP="00D60069">
            <w:pPr>
              <w:spacing w:after="80"/>
            </w:pPr>
            <w:r>
              <w:t xml:space="preserve">Finishing up </w:t>
            </w:r>
            <w:proofErr w:type="spellStart"/>
            <w:r>
              <w:t>Powerpoint</w:t>
            </w:r>
            <w:proofErr w:type="spellEnd"/>
          </w:p>
        </w:tc>
      </w:tr>
      <w:tr w:rsidR="002B2D13" w:rsidRPr="00D60069" w:rsidTr="00E048B4">
        <w:sdt>
          <w:sdtPr>
            <w:id w:val="-906145096"/>
            <w:placeholder>
              <w:docPart w:val="D8A49C0AB09141ADAD1FADE546E45267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:rsidR="002B2D13" w:rsidRPr="001174E5" w:rsidRDefault="001174E5" w:rsidP="00D60069">
            <w:pPr>
              <w:spacing w:after="80"/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1174E5">
              <w:rPr>
                <w:rFonts w:asciiTheme="majorHAnsi" w:hAnsiTheme="majorHAnsi" w:cstheme="majorHAnsi"/>
                <w:color w:val="000000" w:themeColor="text1"/>
              </w:rPr>
              <w:t>Davetivo</w:t>
            </w:r>
            <w:proofErr w:type="spellEnd"/>
            <w:r w:rsidRPr="001174E5">
              <w:rPr>
                <w:rFonts w:asciiTheme="majorHAnsi" w:hAnsiTheme="majorHAnsi" w:cstheme="majorHAnsi"/>
                <w:color w:val="000000" w:themeColor="text1"/>
              </w:rPr>
              <w:t> Weaver</w:t>
            </w:r>
          </w:p>
        </w:tc>
        <w:tc>
          <w:tcPr>
            <w:tcW w:w="1779" w:type="dxa"/>
          </w:tcPr>
          <w:p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B06FAC0FE6D941A3B671CEAF03E13541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2B2D13" w:rsidRPr="00D60069" w:rsidRDefault="000050F2" w:rsidP="00D60069">
            <w:pPr>
              <w:spacing w:after="80"/>
            </w:pPr>
            <w:r>
              <w:t>Matthew Bigio</w:t>
            </w:r>
          </w:p>
        </w:tc>
      </w:tr>
      <w:tr w:rsidR="002B2D13" w:rsidRPr="00D60069" w:rsidTr="00E048B4">
        <w:tc>
          <w:tcPr>
            <w:tcW w:w="1946" w:type="dxa"/>
          </w:tcPr>
          <w:p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AFBC29396DD54F088330F8426E3654C4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:rsidR="002B2D13" w:rsidRPr="001174E5" w:rsidRDefault="001174E5" w:rsidP="00D60069">
            <w:pPr>
              <w:spacing w:after="80"/>
              <w:rPr>
                <w:rFonts w:asciiTheme="majorHAnsi" w:hAnsiTheme="majorHAnsi" w:cstheme="majorHAnsi"/>
                <w:color w:val="000000" w:themeColor="text1"/>
              </w:rPr>
            </w:pPr>
            <w:r w:rsidRPr="001174E5">
              <w:rPr>
                <w:rFonts w:asciiTheme="majorHAnsi" w:hAnsiTheme="majorHAnsi" w:cstheme="majorHAnsi"/>
                <w:color w:val="000000" w:themeColor="text1"/>
              </w:rPr>
              <w:t>Aayush Kumar</w:t>
            </w:r>
          </w:p>
        </w:tc>
        <w:tc>
          <w:tcPr>
            <w:tcW w:w="1779" w:type="dxa"/>
          </w:tcPr>
          <w:p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000000">
            <w:pPr>
              <w:pStyle w:val="Heading2"/>
            </w:pPr>
            <w:sdt>
              <w:sdtPr>
                <w:id w:val="1643469904"/>
                <w:placeholder>
                  <w:docPart w:val="011093BCC4D940A596CB0FF00957A728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Pr="00D60069" w:rsidRDefault="001174E5" w:rsidP="00D62E01">
            <w:r>
              <w:t xml:space="preserve">Matthew Bigio, </w:t>
            </w:r>
            <w:proofErr w:type="spellStart"/>
            <w:r>
              <w:t>Daveti</w:t>
            </w:r>
            <w:r w:rsidR="000050F2">
              <w:t>vo</w:t>
            </w:r>
            <w:proofErr w:type="spellEnd"/>
            <w:r w:rsidR="000050F2">
              <w:t xml:space="preserve"> Weaver, Aayush Kumar</w:t>
            </w:r>
          </w:p>
        </w:tc>
      </w:tr>
      <w:tr w:rsidR="002B2D13" w:rsidRPr="00D60069" w:rsidTr="00E048B4">
        <w:tc>
          <w:tcPr>
            <w:tcW w:w="1980" w:type="dxa"/>
          </w:tcPr>
          <w:p w:rsidR="002B2D13" w:rsidRPr="00D60069" w:rsidRDefault="00000000">
            <w:pPr>
              <w:pStyle w:val="Heading2"/>
            </w:pPr>
            <w:sdt>
              <w:sdtPr>
                <w:id w:val="-1255275818"/>
                <w:placeholder>
                  <w:docPart w:val="CC18F3D017384F088CF8C0DCCD475F93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:rsidR="002B2D13" w:rsidRPr="00D60069" w:rsidRDefault="000050F2">
            <w:r>
              <w:t>The slides</w:t>
            </w:r>
          </w:p>
        </w:tc>
      </w:tr>
      <w:tr w:rsidR="002B2D13" w:rsidRPr="00D60069" w:rsidTr="00E048B4">
        <w:tc>
          <w:tcPr>
            <w:tcW w:w="1980" w:type="dxa"/>
          </w:tcPr>
          <w:p w:rsidR="002B2D13" w:rsidRPr="00D60069" w:rsidRDefault="00000000">
            <w:pPr>
              <w:pStyle w:val="Heading2"/>
            </w:pPr>
            <w:sdt>
              <w:sdtPr>
                <w:id w:val="681237791"/>
                <w:placeholder>
                  <w:docPart w:val="A2C688B0609B48489FD20B556BAC7C44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:rsidR="002B2D13" w:rsidRPr="00D60069" w:rsidRDefault="008C0204" w:rsidP="00D62E01">
            <w:r>
              <w:t>Laptop</w:t>
            </w:r>
          </w:p>
        </w:tc>
      </w:tr>
    </w:tbl>
    <w:sdt>
      <w:sdtPr>
        <w:id w:val="-2901889"/>
        <w:placeholder>
          <w:docPart w:val="97D563FE660C4019B4B0214D6F80906F"/>
        </w:placeholder>
        <w:temporary/>
        <w:showingPlcHdr/>
        <w15:appearance w15:val="hidden"/>
      </w:sdtPr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:rsidR="002B2D13" w:rsidRPr="00D60069" w:rsidRDefault="00000000">
            <w:pPr>
              <w:pStyle w:val="Heading2"/>
            </w:pPr>
            <w:sdt>
              <w:sdtPr>
                <w:id w:val="90904773"/>
                <w:placeholder>
                  <w:docPart w:val="F20E47EA344B40FCB55219CDB3277F85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2B2D13" w:rsidRPr="00D60069" w:rsidRDefault="008C0204">
            <w:r>
              <w:t xml:space="preserve">Finishing up the power point </w:t>
            </w:r>
          </w:p>
        </w:tc>
        <w:tc>
          <w:tcPr>
            <w:tcW w:w="1324" w:type="dxa"/>
          </w:tcPr>
          <w:p w:rsidR="002B2D13" w:rsidRPr="00D60069" w:rsidRDefault="00000000">
            <w:pPr>
              <w:pStyle w:val="Heading2"/>
            </w:pPr>
            <w:sdt>
              <w:sdtPr>
                <w:id w:val="1737199064"/>
                <w:placeholder>
                  <w:docPart w:val="D144DDF1D63A422AA100D4B9D6B4F8F6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:rsidR="002B2D13" w:rsidRPr="00D60069" w:rsidRDefault="008C0204">
            <w:r>
              <w:t>Matthew Bigio</w:t>
            </w:r>
          </w:p>
        </w:tc>
      </w:tr>
    </w:tbl>
    <w:p w:rsidR="002B2D13" w:rsidRPr="00D60069" w:rsidRDefault="00000000">
      <w:pPr>
        <w:pStyle w:val="Heading4"/>
      </w:pPr>
      <w:sdt>
        <w:sdtPr>
          <w:id w:val="-391195506"/>
          <w:placeholder>
            <w:docPart w:val="BF480DFC8CE84191A03C3B6A995BF042"/>
          </w:placeholder>
          <w:temporary/>
          <w:showingPlcHdr/>
          <w15:appearance w15:val="hidden"/>
        </w:sdtPr>
        <w:sdtContent>
          <w:r w:rsidR="006344A8" w:rsidRPr="00D60069">
            <w:t>Discussion:</w:t>
          </w:r>
        </w:sdtContent>
      </w:sdt>
    </w:p>
    <w:p w:rsidR="002B2D13" w:rsidRPr="00D60069" w:rsidRDefault="008C0204">
      <w:r>
        <w:t>Discussing how each member should finish of their part of the power point</w:t>
      </w:r>
    </w:p>
    <w:p w:rsidR="002B2D13" w:rsidRPr="00D60069" w:rsidRDefault="00000000">
      <w:pPr>
        <w:pStyle w:val="Heading4"/>
      </w:pPr>
      <w:sdt>
        <w:sdtPr>
          <w:id w:val="1574465788"/>
          <w:placeholder>
            <w:docPart w:val="E1F6396F291A437083B8CD957B0B21E1"/>
          </w:placeholder>
          <w:temporary/>
          <w:showingPlcHdr/>
          <w15:appearance w15:val="hidden"/>
        </w:sdtPr>
        <w:sdtContent>
          <w:r w:rsidR="006344A8" w:rsidRPr="00D60069">
            <w:t>Conclusions:</w:t>
          </w:r>
        </w:sdtContent>
      </w:sdt>
    </w:p>
    <w:p w:rsidR="002B2D13" w:rsidRPr="00D60069" w:rsidRDefault="008C0204">
      <w:r>
        <w:t>That we should end the slide with our own individual conclusion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D81E41A73FFD43368806625C9C6CAFDB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2731CAA7154046C38C4C24FC3F0F8AFD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033B4D0D64DF46A0BE714DFC508A39E5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8C0204" w:rsidP="00D60069">
            <w:pPr>
              <w:pStyle w:val="ListBullet"/>
              <w:spacing w:after="80"/>
            </w:pPr>
            <w:r>
              <w:t>Finishing SQL slide</w:t>
            </w:r>
          </w:p>
        </w:tc>
        <w:tc>
          <w:tcPr>
            <w:tcW w:w="3060" w:type="dxa"/>
          </w:tcPr>
          <w:p w:rsidR="002B2D13" w:rsidRPr="00D60069" w:rsidRDefault="008C0204" w:rsidP="00D60069">
            <w:pPr>
              <w:spacing w:after="80"/>
            </w:pPr>
            <w:proofErr w:type="spellStart"/>
            <w:r>
              <w:t>Davetivo</w:t>
            </w:r>
            <w:proofErr w:type="spellEnd"/>
            <w:r>
              <w:t xml:space="preserve"> Weaver</w:t>
            </w:r>
          </w:p>
        </w:tc>
        <w:tc>
          <w:tcPr>
            <w:tcW w:w="1854" w:type="dxa"/>
          </w:tcPr>
          <w:p w:rsidR="002B2D13" w:rsidRPr="00D60069" w:rsidRDefault="008C0204" w:rsidP="00D60069">
            <w:pPr>
              <w:spacing w:after="80"/>
            </w:pPr>
            <w:r>
              <w:t>12/2/2022</w:t>
            </w:r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8C0204" w:rsidP="00D60069">
            <w:pPr>
              <w:pStyle w:val="ListBullet"/>
              <w:spacing w:after="80"/>
            </w:pPr>
            <w:r>
              <w:t xml:space="preserve">Finishing Oracle Autonomous Database slide </w:t>
            </w:r>
          </w:p>
        </w:tc>
        <w:tc>
          <w:tcPr>
            <w:tcW w:w="3060" w:type="dxa"/>
          </w:tcPr>
          <w:p w:rsidR="002B2D13" w:rsidRPr="00D60069" w:rsidRDefault="008C0204" w:rsidP="00D60069">
            <w:pPr>
              <w:spacing w:after="80"/>
            </w:pPr>
            <w:r>
              <w:t>Aayush Kumar</w:t>
            </w:r>
          </w:p>
        </w:tc>
        <w:tc>
          <w:tcPr>
            <w:tcW w:w="1854" w:type="dxa"/>
          </w:tcPr>
          <w:p w:rsidR="002B2D13" w:rsidRPr="00D60069" w:rsidRDefault="00E302A3" w:rsidP="00D60069">
            <w:pPr>
              <w:spacing w:after="80"/>
            </w:pPr>
            <w:r>
              <w:t>12/2/2022</w:t>
            </w:r>
          </w:p>
        </w:tc>
      </w:tr>
      <w:tr w:rsidR="002B2D13" w:rsidRPr="00D60069" w:rsidTr="00D60069">
        <w:tc>
          <w:tcPr>
            <w:tcW w:w="5310" w:type="dxa"/>
            <w:tcMar>
              <w:bottom w:w="288" w:type="dxa"/>
            </w:tcMar>
          </w:tcPr>
          <w:p w:rsidR="002B2D13" w:rsidRPr="00D60069" w:rsidRDefault="008C0204" w:rsidP="00D60069">
            <w:pPr>
              <w:pStyle w:val="ListBullet"/>
              <w:spacing w:after="80"/>
            </w:pPr>
            <w:r>
              <w:t xml:space="preserve">Finishing </w:t>
            </w:r>
            <w:proofErr w:type="gramStart"/>
            <w:r>
              <w:t>AWS</w:t>
            </w:r>
            <w:proofErr w:type="gramEnd"/>
            <w:r>
              <w:t xml:space="preserve"> no SQL slide</w:t>
            </w:r>
          </w:p>
        </w:tc>
        <w:tc>
          <w:tcPr>
            <w:tcW w:w="3060" w:type="dxa"/>
            <w:tcMar>
              <w:bottom w:w="288" w:type="dxa"/>
            </w:tcMar>
          </w:tcPr>
          <w:p w:rsidR="002B2D13" w:rsidRPr="00D60069" w:rsidRDefault="008C0204" w:rsidP="00D60069">
            <w:pPr>
              <w:spacing w:after="80"/>
            </w:pPr>
            <w:r>
              <w:t>Matthew Bigio</w:t>
            </w:r>
          </w:p>
        </w:tc>
        <w:tc>
          <w:tcPr>
            <w:tcW w:w="1854" w:type="dxa"/>
            <w:tcMar>
              <w:bottom w:w="288" w:type="dxa"/>
            </w:tcMar>
          </w:tcPr>
          <w:p w:rsidR="002B2D13" w:rsidRPr="00D60069" w:rsidRDefault="00E302A3" w:rsidP="00D60069">
            <w:pPr>
              <w:spacing w:after="80"/>
            </w:pPr>
            <w:r>
              <w:t>12/2/2022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:rsidTr="00D62E01">
        <w:tc>
          <w:tcPr>
            <w:tcW w:w="1620" w:type="dxa"/>
          </w:tcPr>
          <w:bookmarkEnd w:id="1"/>
          <w:p w:rsidR="00D62E01" w:rsidRPr="00D60069" w:rsidRDefault="00000000" w:rsidP="006344A8">
            <w:pPr>
              <w:pStyle w:val="Heading2"/>
            </w:pPr>
            <w:sdt>
              <w:sdtPr>
                <w:id w:val="113951409"/>
                <w:placeholder>
                  <w:docPart w:val="94E98D0CA1474247853BA2ABF9DBE79D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D62E01" w:rsidRPr="00D60069" w:rsidRDefault="00E302A3" w:rsidP="006344A8">
            <w:r>
              <w:t>Discussing a place to practice presetting</w:t>
            </w:r>
          </w:p>
        </w:tc>
        <w:tc>
          <w:tcPr>
            <w:tcW w:w="1324" w:type="dxa"/>
          </w:tcPr>
          <w:p w:rsidR="00D62E01" w:rsidRPr="00D60069" w:rsidRDefault="00000000" w:rsidP="006344A8">
            <w:pPr>
              <w:pStyle w:val="Heading2"/>
            </w:pPr>
            <w:sdt>
              <w:sdtPr>
                <w:id w:val="1072624145"/>
                <w:placeholder>
                  <w:docPart w:val="77EECFEDCD804FA2A2D2EC7D18068493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:rsidR="00D62E01" w:rsidRPr="00D60069" w:rsidRDefault="00000000" w:rsidP="006344A8">
            <w:sdt>
              <w:sdtPr>
                <w:id w:val="-572357552"/>
                <w:placeholder>
                  <w:docPart w:val="8730972792A742B5A3442F7E3E6C3739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Enter presenter here</w:t>
                </w:r>
              </w:sdtContent>
            </w:sdt>
          </w:p>
        </w:tc>
      </w:tr>
    </w:tbl>
    <w:p w:rsidR="00D62E01" w:rsidRPr="00D60069" w:rsidRDefault="00000000" w:rsidP="00E302A3">
      <w:pPr>
        <w:pStyle w:val="Heading4"/>
      </w:pPr>
      <w:sdt>
        <w:sdtPr>
          <w:id w:val="1495455185"/>
          <w:placeholder>
            <w:docPart w:val="C58A81D71E364C078EC00A400670E062"/>
          </w:placeholder>
          <w:temporary/>
          <w:showingPlcHdr/>
          <w15:appearance w15:val="hidden"/>
        </w:sdtPr>
        <w:sdtContent>
          <w:r w:rsidR="00D62E01" w:rsidRPr="00D60069">
            <w:t>Discussion:</w:t>
          </w:r>
        </w:sdtContent>
      </w:sdt>
      <w:r w:rsidR="00E302A3">
        <w:t>Discussing when and where we would practice our presentation for</w:t>
      </w:r>
    </w:p>
    <w:p w:rsidR="00D62E01" w:rsidRPr="00D60069" w:rsidRDefault="00E302A3" w:rsidP="00E302A3">
      <w:pPr>
        <w:pStyle w:val="Heading4"/>
      </w:pPr>
      <w:r>
        <w:t xml:space="preserve">Conclusion: </w:t>
      </w:r>
      <w:proofErr w:type="spellStart"/>
      <w:r>
        <w:t>ckb</w:t>
      </w:r>
      <w:proofErr w:type="spellEnd"/>
      <w:r>
        <w:t xml:space="preserve"> December 9 at 6:30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:rsidTr="001E0877">
        <w:trPr>
          <w:tblHeader/>
        </w:trPr>
        <w:tc>
          <w:tcPr>
            <w:tcW w:w="5310" w:type="dxa"/>
            <w:vAlign w:val="bottom"/>
          </w:tcPr>
          <w:p w:rsidR="00D60069" w:rsidRPr="00D60069" w:rsidRDefault="00000000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9D11451E325440BFA2C712F100CF3979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="00D60069" w:rsidRPr="00D60069" w:rsidRDefault="00000000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AC3CA02F6E2C4904A4CA5ABC6862059D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="00D60069" w:rsidRPr="00D60069" w:rsidRDefault="00000000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2FF8E890D8414A2198AD451BBAB88D1B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:rsidTr="00284200">
        <w:tc>
          <w:tcPr>
            <w:tcW w:w="5310" w:type="dxa"/>
          </w:tcPr>
          <w:p w:rsidR="00D60069" w:rsidRPr="00D60069" w:rsidRDefault="00E302A3" w:rsidP="00284200">
            <w:pPr>
              <w:pStyle w:val="ListBullet"/>
              <w:spacing w:after="80"/>
            </w:pPr>
            <w:r>
              <w:t>Meeting</w:t>
            </w:r>
          </w:p>
        </w:tc>
        <w:tc>
          <w:tcPr>
            <w:tcW w:w="3060" w:type="dxa"/>
          </w:tcPr>
          <w:p w:rsidR="00D60069" w:rsidRPr="00D60069" w:rsidRDefault="00E302A3" w:rsidP="00284200">
            <w:pPr>
              <w:spacing w:after="80"/>
            </w:pPr>
            <w:r w:rsidRPr="001174E5">
              <w:rPr>
                <w:rFonts w:asciiTheme="majorHAnsi" w:hAnsiTheme="majorHAnsi" w:cstheme="majorHAnsi"/>
                <w:color w:val="000000" w:themeColor="text1"/>
              </w:rPr>
              <w:t>Aayush Kumar</w:t>
            </w:r>
          </w:p>
        </w:tc>
        <w:tc>
          <w:tcPr>
            <w:tcW w:w="1854" w:type="dxa"/>
          </w:tcPr>
          <w:p w:rsidR="00D60069" w:rsidRPr="00D60069" w:rsidRDefault="00E302A3" w:rsidP="00284200">
            <w:pPr>
              <w:spacing w:after="80"/>
            </w:pPr>
            <w:r>
              <w:t>12/2/2022</w:t>
            </w:r>
          </w:p>
        </w:tc>
      </w:tr>
      <w:tr w:rsidR="00E302A3" w:rsidRPr="00D60069" w:rsidTr="00284200">
        <w:tc>
          <w:tcPr>
            <w:tcW w:w="5310" w:type="dxa"/>
          </w:tcPr>
          <w:p w:rsidR="00E302A3" w:rsidRPr="00D60069" w:rsidRDefault="00E302A3" w:rsidP="00E302A3">
            <w:pPr>
              <w:pStyle w:val="ListBullet"/>
              <w:spacing w:after="80"/>
            </w:pPr>
          </w:p>
        </w:tc>
        <w:tc>
          <w:tcPr>
            <w:tcW w:w="3060" w:type="dxa"/>
          </w:tcPr>
          <w:p w:rsidR="00E302A3" w:rsidRPr="001174E5" w:rsidRDefault="00E302A3" w:rsidP="00E302A3">
            <w:pPr>
              <w:spacing w:after="80"/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1174E5">
              <w:rPr>
                <w:rFonts w:asciiTheme="majorHAnsi" w:hAnsiTheme="majorHAnsi" w:cstheme="majorHAnsi"/>
                <w:color w:val="000000" w:themeColor="text1"/>
              </w:rPr>
              <w:t>Davetivo</w:t>
            </w:r>
            <w:proofErr w:type="spellEnd"/>
            <w:r w:rsidRPr="001174E5">
              <w:rPr>
                <w:rFonts w:asciiTheme="majorHAnsi" w:hAnsiTheme="majorHAnsi" w:cstheme="majorHAnsi"/>
                <w:color w:val="000000" w:themeColor="text1"/>
              </w:rPr>
              <w:t> Weaver</w:t>
            </w:r>
          </w:p>
        </w:tc>
        <w:tc>
          <w:tcPr>
            <w:tcW w:w="1854" w:type="dxa"/>
          </w:tcPr>
          <w:p w:rsidR="00E302A3" w:rsidRPr="00D60069" w:rsidRDefault="00E302A3" w:rsidP="00E302A3">
            <w:pPr>
              <w:spacing w:after="80"/>
            </w:pPr>
          </w:p>
        </w:tc>
      </w:tr>
      <w:tr w:rsidR="00E302A3" w:rsidRPr="00D60069" w:rsidTr="00284200">
        <w:tc>
          <w:tcPr>
            <w:tcW w:w="5310" w:type="dxa"/>
            <w:tcMar>
              <w:bottom w:w="288" w:type="dxa"/>
            </w:tcMar>
          </w:tcPr>
          <w:p w:rsidR="00E302A3" w:rsidRPr="00D60069" w:rsidRDefault="00E302A3" w:rsidP="00E302A3">
            <w:pPr>
              <w:pStyle w:val="ListBullet"/>
              <w:spacing w:after="80"/>
            </w:pPr>
          </w:p>
        </w:tc>
        <w:tc>
          <w:tcPr>
            <w:tcW w:w="3060" w:type="dxa"/>
            <w:tcMar>
              <w:bottom w:w="288" w:type="dxa"/>
            </w:tcMar>
          </w:tcPr>
          <w:p w:rsidR="00E302A3" w:rsidRPr="00D60069" w:rsidRDefault="00E302A3" w:rsidP="00E302A3">
            <w:pPr>
              <w:spacing w:after="80"/>
            </w:pPr>
            <w:r>
              <w:t>Matthew Bigio</w:t>
            </w:r>
          </w:p>
        </w:tc>
        <w:tc>
          <w:tcPr>
            <w:tcW w:w="1854" w:type="dxa"/>
            <w:tcMar>
              <w:bottom w:w="288" w:type="dxa"/>
            </w:tcMar>
          </w:tcPr>
          <w:p w:rsidR="00E302A3" w:rsidRPr="00D60069" w:rsidRDefault="00E302A3" w:rsidP="00E302A3">
            <w:pPr>
              <w:spacing w:after="80"/>
            </w:pPr>
          </w:p>
        </w:tc>
      </w:tr>
    </w:tbl>
    <w:p w:rsidR="002B2D13" w:rsidRPr="00D60069" w:rsidRDefault="00000000">
      <w:pPr>
        <w:pStyle w:val="Heading1"/>
      </w:pPr>
      <w:sdt>
        <w:sdtPr>
          <w:id w:val="-1794281877"/>
          <w:placeholder>
            <w:docPart w:val="0B010EF9D3E34776B92FB1436A0D7325"/>
          </w:placeholder>
          <w:temporary/>
          <w:showingPlcHdr/>
          <w15:appearance w15:val="hidden"/>
        </w:sdtPr>
        <w:sdtContent>
          <w:r w:rsidR="006344A8" w:rsidRPr="00D60069">
            <w:t>Other Information</w:t>
          </w:r>
        </w:sdtContent>
      </w:sdt>
    </w:p>
    <w:p w:rsidR="002B2D13" w:rsidRPr="00D60069" w:rsidRDefault="00000000">
      <w:pPr>
        <w:pStyle w:val="Heading4"/>
      </w:pPr>
      <w:sdt>
        <w:sdtPr>
          <w:id w:val="2125887421"/>
          <w:placeholder>
            <w:docPart w:val="41F9C6D4E8A746EFB80D1FA06FDFDCA1"/>
          </w:placeholder>
          <w:temporary/>
          <w:showingPlcHdr/>
          <w15:appearance w15:val="hidden"/>
        </w:sdtPr>
        <w:sdtContent>
          <w:r w:rsidR="006344A8" w:rsidRPr="00D60069">
            <w:t>Observers:</w:t>
          </w:r>
        </w:sdtContent>
      </w:sdt>
    </w:p>
    <w:p w:rsidR="002B2D13" w:rsidRPr="00D60069" w:rsidRDefault="00E302A3">
      <w:r>
        <w:t xml:space="preserve">Matthew Bigio, </w:t>
      </w:r>
      <w:proofErr w:type="spellStart"/>
      <w:r>
        <w:t>Davetivo</w:t>
      </w:r>
      <w:proofErr w:type="spellEnd"/>
      <w:r>
        <w:t xml:space="preserve"> Weaver, Aayush Kumar</w:t>
      </w:r>
    </w:p>
    <w:p w:rsidR="002B2D13" w:rsidRPr="00D60069" w:rsidRDefault="00000000">
      <w:pPr>
        <w:pStyle w:val="Heading4"/>
      </w:pPr>
      <w:sdt>
        <w:sdtPr>
          <w:id w:val="-671956156"/>
          <w:placeholder>
            <w:docPart w:val="6F316BC2C09248568913B4D55CF5A959"/>
          </w:placeholder>
          <w:temporary/>
          <w:showingPlcHdr/>
          <w15:appearance w15:val="hidden"/>
        </w:sdtPr>
        <w:sdtContent>
          <w:r w:rsidR="006344A8" w:rsidRPr="00D60069">
            <w:t>Resources:</w:t>
          </w:r>
        </w:sdtContent>
      </w:sdt>
    </w:p>
    <w:p w:rsidR="002B2D13" w:rsidRPr="00D60069" w:rsidRDefault="00E302A3">
      <w:r>
        <w:t>Laptops</w:t>
      </w:r>
    </w:p>
    <w:p w:rsidR="002B2D13" w:rsidRPr="00D60069" w:rsidRDefault="00000000">
      <w:pPr>
        <w:pStyle w:val="Heading4"/>
      </w:pPr>
      <w:sdt>
        <w:sdtPr>
          <w:id w:val="1633520843"/>
          <w:placeholder>
            <w:docPart w:val="475058FAB214424485CD09CE289DDA36"/>
          </w:placeholder>
          <w:temporary/>
          <w:showingPlcHdr/>
          <w15:appearance w15:val="hidden"/>
        </w:sdtPr>
        <w:sdtContent>
          <w:r w:rsidR="006344A8" w:rsidRPr="00D60069">
            <w:t>Special notes:</w:t>
          </w:r>
        </w:sdtContent>
      </w:sdt>
    </w:p>
    <w:p w:rsidR="002B2D13" w:rsidRPr="00D60069" w:rsidRDefault="00E302A3">
      <w:r>
        <w:t>None.</w:t>
      </w:r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61E2" w:rsidRDefault="00FF61E2">
      <w:pPr>
        <w:spacing w:before="0" w:after="0"/>
      </w:pPr>
      <w:r>
        <w:separator/>
      </w:r>
    </w:p>
  </w:endnote>
  <w:endnote w:type="continuationSeparator" w:id="0">
    <w:p w:rsidR="00FF61E2" w:rsidRDefault="00FF61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61E2" w:rsidRDefault="00FF61E2">
      <w:pPr>
        <w:spacing w:before="0" w:after="0"/>
      </w:pPr>
      <w:r>
        <w:separator/>
      </w:r>
    </w:p>
  </w:footnote>
  <w:footnote w:type="continuationSeparator" w:id="0">
    <w:p w:rsidR="00FF61E2" w:rsidRDefault="00FF61E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79960783">
    <w:abstractNumId w:val="2"/>
  </w:num>
  <w:num w:numId="2" w16cid:durableId="1440879613">
    <w:abstractNumId w:val="3"/>
  </w:num>
  <w:num w:numId="3" w16cid:durableId="1670056104">
    <w:abstractNumId w:val="1"/>
  </w:num>
  <w:num w:numId="4" w16cid:durableId="1781479">
    <w:abstractNumId w:val="0"/>
  </w:num>
  <w:num w:numId="5" w16cid:durableId="1335643766">
    <w:abstractNumId w:val="1"/>
    <w:lvlOverride w:ilvl="0">
      <w:startOverride w:val="1"/>
    </w:lvlOverride>
  </w:num>
  <w:num w:numId="6" w16cid:durableId="104163559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E5"/>
    <w:rsid w:val="000050F2"/>
    <w:rsid w:val="001174E5"/>
    <w:rsid w:val="001E0877"/>
    <w:rsid w:val="002B2D13"/>
    <w:rsid w:val="0034721D"/>
    <w:rsid w:val="003D5BF7"/>
    <w:rsid w:val="003F257D"/>
    <w:rsid w:val="005A7328"/>
    <w:rsid w:val="006344A8"/>
    <w:rsid w:val="00734EEC"/>
    <w:rsid w:val="007F04FA"/>
    <w:rsid w:val="008C0204"/>
    <w:rsid w:val="00D60069"/>
    <w:rsid w:val="00D62E01"/>
    <w:rsid w:val="00D661EE"/>
    <w:rsid w:val="00E048B4"/>
    <w:rsid w:val="00E302A3"/>
    <w:rsid w:val="00F434DD"/>
    <w:rsid w:val="00F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E00639"/>
  <w15:docId w15:val="{2CFFB5B4-8AF9-4821-838A-57F45A61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aq\Downloads\YWCC%20307%20meeting%20minutes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E3588490C6423D8E32E04A0BFBF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584AF-3634-42C4-9867-A87F5000798A}"/>
      </w:docPartPr>
      <w:docPartBody>
        <w:p w:rsidR="00000000" w:rsidRDefault="00000000">
          <w:pPr>
            <w:pStyle w:val="F3E3588490C6423D8E32E04A0BFBF45E"/>
          </w:pPr>
          <w:r>
            <w:t>Team Meeting</w:t>
          </w:r>
        </w:p>
      </w:docPartBody>
    </w:docPart>
    <w:docPart>
      <w:docPartPr>
        <w:name w:val="FC92C6EF5560404D86B6A918B2734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2818E-78FE-4B39-90C3-2519EBD6F6C9}"/>
      </w:docPartPr>
      <w:docPartBody>
        <w:p w:rsidR="00000000" w:rsidRDefault="00000000">
          <w:pPr>
            <w:pStyle w:val="FC92C6EF5560404D86B6A918B2734077"/>
          </w:pPr>
          <w:r w:rsidRPr="00E048B4">
            <w:t>Meeting called by:</w:t>
          </w:r>
        </w:p>
      </w:docPartBody>
    </w:docPart>
    <w:docPart>
      <w:docPartPr>
        <w:name w:val="5D13FF66539A40379CB7A1AF55D61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211E1-B49A-4619-9CCE-24C35E178B99}"/>
      </w:docPartPr>
      <w:docPartBody>
        <w:p w:rsidR="00000000" w:rsidRDefault="00000000">
          <w:pPr>
            <w:pStyle w:val="5D13FF66539A40379CB7A1AF55D61DF6"/>
          </w:pPr>
          <w:r w:rsidRPr="00E048B4">
            <w:t>Type of meeting:</w:t>
          </w:r>
        </w:p>
      </w:docPartBody>
    </w:docPart>
    <w:docPart>
      <w:docPartPr>
        <w:name w:val="D8A49C0AB09141ADAD1FADE546E45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18D1E-5E39-4F66-8475-8F9E2AAA6CC3}"/>
      </w:docPartPr>
      <w:docPartBody>
        <w:p w:rsidR="00000000" w:rsidRDefault="00000000">
          <w:pPr>
            <w:pStyle w:val="D8A49C0AB09141ADAD1FADE546E45267"/>
          </w:pPr>
          <w:r w:rsidRPr="00E048B4">
            <w:t>Facilitator:</w:t>
          </w:r>
        </w:p>
      </w:docPartBody>
    </w:docPart>
    <w:docPart>
      <w:docPartPr>
        <w:name w:val="B06FAC0FE6D941A3B671CEAF03E13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98C9A-1CB2-4800-8C4D-A532FFEE116B}"/>
      </w:docPartPr>
      <w:docPartBody>
        <w:p w:rsidR="00000000" w:rsidRDefault="00000000">
          <w:pPr>
            <w:pStyle w:val="B06FAC0FE6D941A3B671CEAF03E13541"/>
          </w:pPr>
          <w:r w:rsidRPr="00E048B4">
            <w:t>Note taker:</w:t>
          </w:r>
        </w:p>
      </w:docPartBody>
    </w:docPart>
    <w:docPart>
      <w:docPartPr>
        <w:name w:val="AFBC29396DD54F088330F8426E365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7C84C-996D-4A1F-AC12-C5C1F6E4A250}"/>
      </w:docPartPr>
      <w:docPartBody>
        <w:p w:rsidR="00000000" w:rsidRDefault="00000000">
          <w:pPr>
            <w:pStyle w:val="AFBC29396DD54F088330F8426E3654C4"/>
          </w:pPr>
          <w:r w:rsidRPr="00E048B4">
            <w:t>Timekeeper:</w:t>
          </w:r>
        </w:p>
      </w:docPartBody>
    </w:docPart>
    <w:docPart>
      <w:docPartPr>
        <w:name w:val="011093BCC4D940A596CB0FF00957A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921E2-736C-4FB8-AFE9-EC81058F6B50}"/>
      </w:docPartPr>
      <w:docPartBody>
        <w:p w:rsidR="00000000" w:rsidRDefault="00000000">
          <w:pPr>
            <w:pStyle w:val="011093BCC4D940A596CB0FF00957A728"/>
          </w:pPr>
          <w:r>
            <w:t>Attendees:</w:t>
          </w:r>
        </w:p>
      </w:docPartBody>
    </w:docPart>
    <w:docPart>
      <w:docPartPr>
        <w:name w:val="CC18F3D017384F088CF8C0DCCD475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0A7A9-CACF-4341-8788-BCFF72A1F6BB}"/>
      </w:docPartPr>
      <w:docPartBody>
        <w:p w:rsidR="00000000" w:rsidRDefault="00000000">
          <w:pPr>
            <w:pStyle w:val="CC18F3D017384F088CF8C0DCCD475F93"/>
          </w:pPr>
          <w:r>
            <w:t>Please read:</w:t>
          </w:r>
        </w:p>
      </w:docPartBody>
    </w:docPart>
    <w:docPart>
      <w:docPartPr>
        <w:name w:val="A2C688B0609B48489FD20B556BAC7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475AF-5AFC-4424-8DAF-289C3037AD06}"/>
      </w:docPartPr>
      <w:docPartBody>
        <w:p w:rsidR="00000000" w:rsidRDefault="00000000">
          <w:pPr>
            <w:pStyle w:val="A2C688B0609B48489FD20B556BAC7C44"/>
          </w:pPr>
          <w:r>
            <w:t>Please bring:</w:t>
          </w:r>
        </w:p>
      </w:docPartBody>
    </w:docPart>
    <w:docPart>
      <w:docPartPr>
        <w:name w:val="97D563FE660C4019B4B0214D6F809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7C604-441A-4523-BB71-D62A7A62026F}"/>
      </w:docPartPr>
      <w:docPartBody>
        <w:p w:rsidR="00000000" w:rsidRDefault="00000000">
          <w:pPr>
            <w:pStyle w:val="97D563FE660C4019B4B0214D6F80906F"/>
          </w:pPr>
          <w:r>
            <w:t>Minutes</w:t>
          </w:r>
        </w:p>
      </w:docPartBody>
    </w:docPart>
    <w:docPart>
      <w:docPartPr>
        <w:name w:val="F20E47EA344B40FCB55219CDB327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2E545-57A3-468D-B423-AD0B10A904D9}"/>
      </w:docPartPr>
      <w:docPartBody>
        <w:p w:rsidR="00000000" w:rsidRDefault="00000000">
          <w:pPr>
            <w:pStyle w:val="F20E47EA344B40FCB55219CDB3277F85"/>
          </w:pPr>
          <w:r>
            <w:t>Agenda item:</w:t>
          </w:r>
        </w:p>
      </w:docPartBody>
    </w:docPart>
    <w:docPart>
      <w:docPartPr>
        <w:name w:val="D144DDF1D63A422AA100D4B9D6B4F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7F4A7-0EEF-48F0-9329-AC9D08620CF1}"/>
      </w:docPartPr>
      <w:docPartBody>
        <w:p w:rsidR="00000000" w:rsidRDefault="00000000">
          <w:pPr>
            <w:pStyle w:val="D144DDF1D63A422AA100D4B9D6B4F8F6"/>
          </w:pPr>
          <w:r>
            <w:t>Presenter:</w:t>
          </w:r>
        </w:p>
      </w:docPartBody>
    </w:docPart>
    <w:docPart>
      <w:docPartPr>
        <w:name w:val="BF480DFC8CE84191A03C3B6A995BF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40D12-695A-4D8C-9737-474A598105A5}"/>
      </w:docPartPr>
      <w:docPartBody>
        <w:p w:rsidR="00000000" w:rsidRDefault="00000000">
          <w:pPr>
            <w:pStyle w:val="BF480DFC8CE84191A03C3B6A995BF042"/>
          </w:pPr>
          <w:r>
            <w:t>Discussion:</w:t>
          </w:r>
        </w:p>
      </w:docPartBody>
    </w:docPart>
    <w:docPart>
      <w:docPartPr>
        <w:name w:val="E1F6396F291A437083B8CD957B0B2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BF679-E279-4972-9B36-DC3539818117}"/>
      </w:docPartPr>
      <w:docPartBody>
        <w:p w:rsidR="00000000" w:rsidRDefault="00000000">
          <w:pPr>
            <w:pStyle w:val="E1F6396F291A437083B8CD957B0B21E1"/>
          </w:pPr>
          <w:r>
            <w:t>Conclusions:</w:t>
          </w:r>
        </w:p>
      </w:docPartBody>
    </w:docPart>
    <w:docPart>
      <w:docPartPr>
        <w:name w:val="D81E41A73FFD43368806625C9C6CA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EF083-C973-4F80-AA31-499006D5CA29}"/>
      </w:docPartPr>
      <w:docPartBody>
        <w:p w:rsidR="00000000" w:rsidRDefault="00000000">
          <w:pPr>
            <w:pStyle w:val="D81E41A73FFD43368806625C9C6CAFDB"/>
          </w:pPr>
          <w:r>
            <w:t>Action items</w:t>
          </w:r>
        </w:p>
      </w:docPartBody>
    </w:docPart>
    <w:docPart>
      <w:docPartPr>
        <w:name w:val="2731CAA7154046C38C4C24FC3F0F8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3DCEF-D7C9-401D-8F32-33D977C9AB88}"/>
      </w:docPartPr>
      <w:docPartBody>
        <w:p w:rsidR="00000000" w:rsidRDefault="00000000">
          <w:pPr>
            <w:pStyle w:val="2731CAA7154046C38C4C24FC3F0F8AFD"/>
          </w:pPr>
          <w:r>
            <w:t>Person responsible</w:t>
          </w:r>
        </w:p>
      </w:docPartBody>
    </w:docPart>
    <w:docPart>
      <w:docPartPr>
        <w:name w:val="033B4D0D64DF46A0BE714DFC508A3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4A1A5-50BD-4796-B729-162E0EEFCFAA}"/>
      </w:docPartPr>
      <w:docPartBody>
        <w:p w:rsidR="00000000" w:rsidRDefault="00000000">
          <w:pPr>
            <w:pStyle w:val="033B4D0D64DF46A0BE714DFC508A39E5"/>
          </w:pPr>
          <w:r>
            <w:t>Deadline</w:t>
          </w:r>
        </w:p>
      </w:docPartBody>
    </w:docPart>
    <w:docPart>
      <w:docPartPr>
        <w:name w:val="94E98D0CA1474247853BA2ABF9DBE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88E7A-2255-478D-ADF1-854851185F09}"/>
      </w:docPartPr>
      <w:docPartBody>
        <w:p w:rsidR="00000000" w:rsidRDefault="00000000">
          <w:pPr>
            <w:pStyle w:val="94E98D0CA1474247853BA2ABF9DBE79D"/>
          </w:pPr>
          <w:r>
            <w:t>Agenda item:</w:t>
          </w:r>
        </w:p>
      </w:docPartBody>
    </w:docPart>
    <w:docPart>
      <w:docPartPr>
        <w:name w:val="77EECFEDCD804FA2A2D2EC7D18068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8E4AD-0297-41A8-874B-4F404549E816}"/>
      </w:docPartPr>
      <w:docPartBody>
        <w:p w:rsidR="00000000" w:rsidRDefault="00000000">
          <w:pPr>
            <w:pStyle w:val="77EECFEDCD804FA2A2D2EC7D18068493"/>
          </w:pPr>
          <w:r>
            <w:t>Presenter:</w:t>
          </w:r>
        </w:p>
      </w:docPartBody>
    </w:docPart>
    <w:docPart>
      <w:docPartPr>
        <w:name w:val="8730972792A742B5A3442F7E3E6C3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F2574-1646-47A7-9903-5404880F1CCC}"/>
      </w:docPartPr>
      <w:docPartBody>
        <w:p w:rsidR="00000000" w:rsidRDefault="00000000">
          <w:pPr>
            <w:pStyle w:val="8730972792A742B5A3442F7E3E6C3739"/>
          </w:pPr>
          <w:r>
            <w:t>Enter presenter here</w:t>
          </w:r>
        </w:p>
      </w:docPartBody>
    </w:docPart>
    <w:docPart>
      <w:docPartPr>
        <w:name w:val="C58A81D71E364C078EC00A400670E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B8968-2C10-4E17-A2CA-0BF183382DE9}"/>
      </w:docPartPr>
      <w:docPartBody>
        <w:p w:rsidR="00000000" w:rsidRDefault="00000000">
          <w:pPr>
            <w:pStyle w:val="C58A81D71E364C078EC00A400670E062"/>
          </w:pPr>
          <w:r>
            <w:t>Discussion:</w:t>
          </w:r>
        </w:p>
      </w:docPartBody>
    </w:docPart>
    <w:docPart>
      <w:docPartPr>
        <w:name w:val="9D11451E325440BFA2C712F100CF3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2B4E9-D108-408F-BBD4-4F13DE967F5A}"/>
      </w:docPartPr>
      <w:docPartBody>
        <w:p w:rsidR="00000000" w:rsidRDefault="00000000">
          <w:pPr>
            <w:pStyle w:val="9D11451E325440BFA2C712F100CF3979"/>
          </w:pPr>
          <w:r>
            <w:t>Action items</w:t>
          </w:r>
        </w:p>
      </w:docPartBody>
    </w:docPart>
    <w:docPart>
      <w:docPartPr>
        <w:name w:val="AC3CA02F6E2C4904A4CA5ABC68620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8AF5A-2210-4B19-8C49-1C1EE54FD852}"/>
      </w:docPartPr>
      <w:docPartBody>
        <w:p w:rsidR="00000000" w:rsidRDefault="00000000">
          <w:pPr>
            <w:pStyle w:val="AC3CA02F6E2C4904A4CA5ABC6862059D"/>
          </w:pPr>
          <w:r>
            <w:t>Person responsible</w:t>
          </w:r>
        </w:p>
      </w:docPartBody>
    </w:docPart>
    <w:docPart>
      <w:docPartPr>
        <w:name w:val="2FF8E890D8414A2198AD451BBAB88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3A4B-662F-440C-AA00-09C07663D956}"/>
      </w:docPartPr>
      <w:docPartBody>
        <w:p w:rsidR="00000000" w:rsidRDefault="00000000">
          <w:pPr>
            <w:pStyle w:val="2FF8E890D8414A2198AD451BBAB88D1B"/>
          </w:pPr>
          <w:r>
            <w:t>Deadline</w:t>
          </w:r>
        </w:p>
      </w:docPartBody>
    </w:docPart>
    <w:docPart>
      <w:docPartPr>
        <w:name w:val="0B010EF9D3E34776B92FB1436A0D7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503F7-627C-405F-8F60-5CC25487B785}"/>
      </w:docPartPr>
      <w:docPartBody>
        <w:p w:rsidR="00000000" w:rsidRDefault="00000000">
          <w:pPr>
            <w:pStyle w:val="0B010EF9D3E34776B92FB1436A0D7325"/>
          </w:pPr>
          <w:r>
            <w:t>Other Information</w:t>
          </w:r>
        </w:p>
      </w:docPartBody>
    </w:docPart>
    <w:docPart>
      <w:docPartPr>
        <w:name w:val="41F9C6D4E8A746EFB80D1FA06FDFD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9D649-23D0-4181-A29A-9444C6601261}"/>
      </w:docPartPr>
      <w:docPartBody>
        <w:p w:rsidR="00000000" w:rsidRDefault="00000000">
          <w:pPr>
            <w:pStyle w:val="41F9C6D4E8A746EFB80D1FA06FDFDCA1"/>
          </w:pPr>
          <w:r>
            <w:t>Observers:</w:t>
          </w:r>
        </w:p>
      </w:docPartBody>
    </w:docPart>
    <w:docPart>
      <w:docPartPr>
        <w:name w:val="6F316BC2C09248568913B4D55CF5A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34131-CBE4-4206-856D-3CFA023DD8F8}"/>
      </w:docPartPr>
      <w:docPartBody>
        <w:p w:rsidR="00000000" w:rsidRDefault="00000000">
          <w:pPr>
            <w:pStyle w:val="6F316BC2C09248568913B4D55CF5A959"/>
          </w:pPr>
          <w:r>
            <w:t>Resources:</w:t>
          </w:r>
        </w:p>
      </w:docPartBody>
    </w:docPart>
    <w:docPart>
      <w:docPartPr>
        <w:name w:val="475058FAB214424485CD09CE289DD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95A13-DD36-4057-8341-05337607774C}"/>
      </w:docPartPr>
      <w:docPartBody>
        <w:p w:rsidR="00000000" w:rsidRDefault="00000000">
          <w:pPr>
            <w:pStyle w:val="475058FAB214424485CD09CE289DDA36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EA"/>
    <w:rsid w:val="00204EEA"/>
    <w:rsid w:val="002A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E3588490C6423D8E32E04A0BFBF45E">
    <w:name w:val="F3E3588490C6423D8E32E04A0BFBF45E"/>
  </w:style>
  <w:style w:type="paragraph" w:customStyle="1" w:styleId="58104A7EF6DA48C9B93DA1411F8C7993">
    <w:name w:val="58104A7EF6DA48C9B93DA1411F8C7993"/>
  </w:style>
  <w:style w:type="paragraph" w:customStyle="1" w:styleId="BF8B5CD494954EB99901FF5B2126F6E2">
    <w:name w:val="BF8B5CD494954EB99901FF5B2126F6E2"/>
  </w:style>
  <w:style w:type="paragraph" w:customStyle="1" w:styleId="12E623DC7A4F408A8578450D2D875175">
    <w:name w:val="12E623DC7A4F408A8578450D2D875175"/>
  </w:style>
  <w:style w:type="paragraph" w:customStyle="1" w:styleId="FC92C6EF5560404D86B6A918B2734077">
    <w:name w:val="FC92C6EF5560404D86B6A918B2734077"/>
  </w:style>
  <w:style w:type="paragraph" w:customStyle="1" w:styleId="F7BE97E674BF4CDAA4EDFF5EF12D26AE">
    <w:name w:val="F7BE97E674BF4CDAA4EDFF5EF12D26AE"/>
  </w:style>
  <w:style w:type="paragraph" w:customStyle="1" w:styleId="5D13FF66539A40379CB7A1AF55D61DF6">
    <w:name w:val="5D13FF66539A40379CB7A1AF55D61DF6"/>
  </w:style>
  <w:style w:type="paragraph" w:customStyle="1" w:styleId="D4086E5088DB492EB2274A3DBD6C13B6">
    <w:name w:val="D4086E5088DB492EB2274A3DBD6C13B6"/>
  </w:style>
  <w:style w:type="paragraph" w:customStyle="1" w:styleId="D8A49C0AB09141ADAD1FADE546E45267">
    <w:name w:val="D8A49C0AB09141ADAD1FADE546E45267"/>
  </w:style>
  <w:style w:type="paragraph" w:customStyle="1" w:styleId="DDE1865147F54C199D4FACD1068088FD">
    <w:name w:val="DDE1865147F54C199D4FACD1068088FD"/>
  </w:style>
  <w:style w:type="paragraph" w:customStyle="1" w:styleId="B06FAC0FE6D941A3B671CEAF03E13541">
    <w:name w:val="B06FAC0FE6D941A3B671CEAF03E13541"/>
  </w:style>
  <w:style w:type="paragraph" w:customStyle="1" w:styleId="E5983246A72A4D899318B51A6A5B375D">
    <w:name w:val="E5983246A72A4D899318B51A6A5B375D"/>
  </w:style>
  <w:style w:type="paragraph" w:customStyle="1" w:styleId="AFBC29396DD54F088330F8426E3654C4">
    <w:name w:val="AFBC29396DD54F088330F8426E3654C4"/>
  </w:style>
  <w:style w:type="paragraph" w:customStyle="1" w:styleId="72EA0B8DFCCB4D04A9ED00CA8466D85A">
    <w:name w:val="72EA0B8DFCCB4D04A9ED00CA8466D85A"/>
  </w:style>
  <w:style w:type="paragraph" w:customStyle="1" w:styleId="011093BCC4D940A596CB0FF00957A728">
    <w:name w:val="011093BCC4D940A596CB0FF00957A728"/>
  </w:style>
  <w:style w:type="paragraph" w:customStyle="1" w:styleId="6F69852B94EF4760A728C7B3069B6D1F">
    <w:name w:val="6F69852B94EF4760A728C7B3069B6D1F"/>
  </w:style>
  <w:style w:type="paragraph" w:customStyle="1" w:styleId="CC18F3D017384F088CF8C0DCCD475F93">
    <w:name w:val="CC18F3D017384F088CF8C0DCCD475F93"/>
  </w:style>
  <w:style w:type="paragraph" w:customStyle="1" w:styleId="D36ED04B6FB44FA89ABED6EE4C9E83D4">
    <w:name w:val="D36ED04B6FB44FA89ABED6EE4C9E83D4"/>
  </w:style>
  <w:style w:type="paragraph" w:customStyle="1" w:styleId="A2C688B0609B48489FD20B556BAC7C44">
    <w:name w:val="A2C688B0609B48489FD20B556BAC7C44"/>
  </w:style>
  <w:style w:type="paragraph" w:customStyle="1" w:styleId="1B31CE4F2CA8459E9D4A765195E614A1">
    <w:name w:val="1B31CE4F2CA8459E9D4A765195E614A1"/>
  </w:style>
  <w:style w:type="paragraph" w:customStyle="1" w:styleId="97D563FE660C4019B4B0214D6F80906F">
    <w:name w:val="97D563FE660C4019B4B0214D6F80906F"/>
  </w:style>
  <w:style w:type="paragraph" w:customStyle="1" w:styleId="F20E47EA344B40FCB55219CDB3277F85">
    <w:name w:val="F20E47EA344B40FCB55219CDB3277F85"/>
  </w:style>
  <w:style w:type="paragraph" w:customStyle="1" w:styleId="CE8D52AE771E4B0194242AE6A9F63168">
    <w:name w:val="CE8D52AE771E4B0194242AE6A9F63168"/>
  </w:style>
  <w:style w:type="paragraph" w:customStyle="1" w:styleId="D144DDF1D63A422AA100D4B9D6B4F8F6">
    <w:name w:val="D144DDF1D63A422AA100D4B9D6B4F8F6"/>
  </w:style>
  <w:style w:type="paragraph" w:customStyle="1" w:styleId="250C6DB74CBD4EC69A711584EB6C0517">
    <w:name w:val="250C6DB74CBD4EC69A711584EB6C0517"/>
  </w:style>
  <w:style w:type="paragraph" w:customStyle="1" w:styleId="BF480DFC8CE84191A03C3B6A995BF042">
    <w:name w:val="BF480DFC8CE84191A03C3B6A995BF042"/>
  </w:style>
  <w:style w:type="paragraph" w:customStyle="1" w:styleId="4C638F65EA654487882610518B9962A1">
    <w:name w:val="4C638F65EA654487882610518B9962A1"/>
  </w:style>
  <w:style w:type="paragraph" w:customStyle="1" w:styleId="E1F6396F291A437083B8CD957B0B21E1">
    <w:name w:val="E1F6396F291A437083B8CD957B0B21E1"/>
  </w:style>
  <w:style w:type="paragraph" w:customStyle="1" w:styleId="7205B9DF66904F50923B00E3B1A797AF">
    <w:name w:val="7205B9DF66904F50923B00E3B1A797AF"/>
  </w:style>
  <w:style w:type="paragraph" w:customStyle="1" w:styleId="D81E41A73FFD43368806625C9C6CAFDB">
    <w:name w:val="D81E41A73FFD43368806625C9C6CAFDB"/>
  </w:style>
  <w:style w:type="paragraph" w:customStyle="1" w:styleId="2731CAA7154046C38C4C24FC3F0F8AFD">
    <w:name w:val="2731CAA7154046C38C4C24FC3F0F8AFD"/>
  </w:style>
  <w:style w:type="paragraph" w:customStyle="1" w:styleId="033B4D0D64DF46A0BE714DFC508A39E5">
    <w:name w:val="033B4D0D64DF46A0BE714DFC508A39E5"/>
  </w:style>
  <w:style w:type="paragraph" w:customStyle="1" w:styleId="12A713A650EC48E5A25B30654A8A5C19">
    <w:name w:val="12A713A650EC48E5A25B30654A8A5C19"/>
  </w:style>
  <w:style w:type="paragraph" w:customStyle="1" w:styleId="54B10D2FC0994BC7BFCAB584614EE175">
    <w:name w:val="54B10D2FC0994BC7BFCAB584614EE175"/>
  </w:style>
  <w:style w:type="paragraph" w:customStyle="1" w:styleId="188939442BC2456CAFA0BE50E82A4243">
    <w:name w:val="188939442BC2456CAFA0BE50E82A4243"/>
  </w:style>
  <w:style w:type="paragraph" w:customStyle="1" w:styleId="6B05FF713E5140BF9A7A60B13896921B">
    <w:name w:val="6B05FF713E5140BF9A7A60B13896921B"/>
  </w:style>
  <w:style w:type="paragraph" w:customStyle="1" w:styleId="4EF6FE2888EA44CD90E91B446474E528">
    <w:name w:val="4EF6FE2888EA44CD90E91B446474E528"/>
  </w:style>
  <w:style w:type="paragraph" w:customStyle="1" w:styleId="CB0DF599DA6D4D0DA2F953925B94348C">
    <w:name w:val="CB0DF599DA6D4D0DA2F953925B94348C"/>
  </w:style>
  <w:style w:type="paragraph" w:customStyle="1" w:styleId="E9A029AA5CCD408682253C06709E29F5">
    <w:name w:val="E9A029AA5CCD408682253C06709E29F5"/>
  </w:style>
  <w:style w:type="paragraph" w:customStyle="1" w:styleId="8FA78E42CB3A43DE9A33112074AE4F19">
    <w:name w:val="8FA78E42CB3A43DE9A33112074AE4F19"/>
  </w:style>
  <w:style w:type="paragraph" w:customStyle="1" w:styleId="5261128B14B8438EA601930CBE90D335">
    <w:name w:val="5261128B14B8438EA601930CBE90D335"/>
  </w:style>
  <w:style w:type="paragraph" w:customStyle="1" w:styleId="94E98D0CA1474247853BA2ABF9DBE79D">
    <w:name w:val="94E98D0CA1474247853BA2ABF9DBE79D"/>
  </w:style>
  <w:style w:type="paragraph" w:customStyle="1" w:styleId="05B19475CD2A4C2496F63581A4B47621">
    <w:name w:val="05B19475CD2A4C2496F63581A4B47621"/>
  </w:style>
  <w:style w:type="paragraph" w:customStyle="1" w:styleId="77EECFEDCD804FA2A2D2EC7D18068493">
    <w:name w:val="77EECFEDCD804FA2A2D2EC7D18068493"/>
  </w:style>
  <w:style w:type="paragraph" w:customStyle="1" w:styleId="8730972792A742B5A3442F7E3E6C3739">
    <w:name w:val="8730972792A742B5A3442F7E3E6C3739"/>
  </w:style>
  <w:style w:type="paragraph" w:customStyle="1" w:styleId="C58A81D71E364C078EC00A400670E062">
    <w:name w:val="C58A81D71E364C078EC00A400670E062"/>
  </w:style>
  <w:style w:type="paragraph" w:customStyle="1" w:styleId="6878CF470A4744C8A5D604AE98B28654">
    <w:name w:val="6878CF470A4744C8A5D604AE98B28654"/>
  </w:style>
  <w:style w:type="paragraph" w:customStyle="1" w:styleId="CAF4285A0ED54E98A1F686382FE9CCD3">
    <w:name w:val="CAF4285A0ED54E98A1F686382FE9CCD3"/>
  </w:style>
  <w:style w:type="paragraph" w:customStyle="1" w:styleId="9F95078855C149F3BBE184CBB7C2B85C">
    <w:name w:val="9F95078855C149F3BBE184CBB7C2B85C"/>
  </w:style>
  <w:style w:type="paragraph" w:customStyle="1" w:styleId="9D11451E325440BFA2C712F100CF3979">
    <w:name w:val="9D11451E325440BFA2C712F100CF3979"/>
  </w:style>
  <w:style w:type="paragraph" w:customStyle="1" w:styleId="AC3CA02F6E2C4904A4CA5ABC6862059D">
    <w:name w:val="AC3CA02F6E2C4904A4CA5ABC6862059D"/>
  </w:style>
  <w:style w:type="paragraph" w:customStyle="1" w:styleId="2FF8E890D8414A2198AD451BBAB88D1B">
    <w:name w:val="2FF8E890D8414A2198AD451BBAB88D1B"/>
  </w:style>
  <w:style w:type="paragraph" w:customStyle="1" w:styleId="1BFA7702539B4E5D93C855DA9F8C0B9E">
    <w:name w:val="1BFA7702539B4E5D93C855DA9F8C0B9E"/>
  </w:style>
  <w:style w:type="paragraph" w:customStyle="1" w:styleId="6186F192F85E40FEB1385E1EAE8E8CD8">
    <w:name w:val="6186F192F85E40FEB1385E1EAE8E8CD8"/>
  </w:style>
  <w:style w:type="paragraph" w:customStyle="1" w:styleId="E510DB62FB4B42428025A501E8075765">
    <w:name w:val="E510DB62FB4B42428025A501E8075765"/>
  </w:style>
  <w:style w:type="paragraph" w:customStyle="1" w:styleId="272D2C3B61CD48E68BCE6C2770602C42">
    <w:name w:val="272D2C3B61CD48E68BCE6C2770602C42"/>
  </w:style>
  <w:style w:type="paragraph" w:customStyle="1" w:styleId="8F2D3B10D96F4D8EB585995F2FCBC592">
    <w:name w:val="8F2D3B10D96F4D8EB585995F2FCBC592"/>
  </w:style>
  <w:style w:type="paragraph" w:customStyle="1" w:styleId="E93B3253E29F462D86AAC7F3E703D000">
    <w:name w:val="E93B3253E29F462D86AAC7F3E703D000"/>
  </w:style>
  <w:style w:type="paragraph" w:customStyle="1" w:styleId="19C9EDF14BF94E45BCC1A8E929DB4FD6">
    <w:name w:val="19C9EDF14BF94E45BCC1A8E929DB4FD6"/>
  </w:style>
  <w:style w:type="paragraph" w:customStyle="1" w:styleId="283D0EA6C74341699F42F5979CF206B8">
    <w:name w:val="283D0EA6C74341699F42F5979CF206B8"/>
  </w:style>
  <w:style w:type="paragraph" w:customStyle="1" w:styleId="5BBF99871107412D8D0BA08B0E7FB7A2">
    <w:name w:val="5BBF99871107412D8D0BA08B0E7FB7A2"/>
  </w:style>
  <w:style w:type="paragraph" w:customStyle="1" w:styleId="8B8F95447D1F4098ACE02F663BAA04D3">
    <w:name w:val="8B8F95447D1F4098ACE02F663BAA04D3"/>
  </w:style>
  <w:style w:type="paragraph" w:customStyle="1" w:styleId="2F9D5871ABA947A58F2EA863D00D158A">
    <w:name w:val="2F9D5871ABA947A58F2EA863D00D158A"/>
  </w:style>
  <w:style w:type="paragraph" w:customStyle="1" w:styleId="12AEE05EBAF549B3B4697A3C25643AFE">
    <w:name w:val="12AEE05EBAF549B3B4697A3C25643AFE"/>
  </w:style>
  <w:style w:type="paragraph" w:customStyle="1" w:styleId="77401A8DF579417C8C43E56A569B1706">
    <w:name w:val="77401A8DF579417C8C43E56A569B1706"/>
  </w:style>
  <w:style w:type="paragraph" w:customStyle="1" w:styleId="E8159F8EA8094D39B2500BE1D66AFEC0">
    <w:name w:val="E8159F8EA8094D39B2500BE1D66AFEC0"/>
  </w:style>
  <w:style w:type="paragraph" w:customStyle="1" w:styleId="34EE7CB88F774D0E95FD52193E6CFB49">
    <w:name w:val="34EE7CB88F774D0E95FD52193E6CFB49"/>
  </w:style>
  <w:style w:type="paragraph" w:customStyle="1" w:styleId="821BB42460A74F828E04782A7288AE27">
    <w:name w:val="821BB42460A74F828E04782A7288AE27"/>
  </w:style>
  <w:style w:type="paragraph" w:customStyle="1" w:styleId="EB712AFBDF2E4001837EEEE4454DC896">
    <w:name w:val="EB712AFBDF2E4001837EEEE4454DC896"/>
  </w:style>
  <w:style w:type="paragraph" w:customStyle="1" w:styleId="5ACC5DF5C665490A8FDF42775223FCB5">
    <w:name w:val="5ACC5DF5C665490A8FDF42775223FCB5"/>
  </w:style>
  <w:style w:type="paragraph" w:customStyle="1" w:styleId="587C8348D82B41239C66075F486E4B95">
    <w:name w:val="587C8348D82B41239C66075F486E4B95"/>
  </w:style>
  <w:style w:type="paragraph" w:customStyle="1" w:styleId="230216A6CEC44D3FA5B9A0BECFA593E2">
    <w:name w:val="230216A6CEC44D3FA5B9A0BECFA593E2"/>
  </w:style>
  <w:style w:type="paragraph" w:customStyle="1" w:styleId="9EEADE8B2CAE4815A799B1B4CF979E0D">
    <w:name w:val="9EEADE8B2CAE4815A799B1B4CF979E0D"/>
  </w:style>
  <w:style w:type="paragraph" w:customStyle="1" w:styleId="E38C01CAE40A4754B433C90EBFC2E2C4">
    <w:name w:val="E38C01CAE40A4754B433C90EBFC2E2C4"/>
  </w:style>
  <w:style w:type="paragraph" w:customStyle="1" w:styleId="3212B8BE524740908CC17C04870A86A5">
    <w:name w:val="3212B8BE524740908CC17C04870A86A5"/>
  </w:style>
  <w:style w:type="paragraph" w:customStyle="1" w:styleId="DF37E830605A4CDB9AA53226B254E5F9">
    <w:name w:val="DF37E830605A4CDB9AA53226B254E5F9"/>
  </w:style>
  <w:style w:type="paragraph" w:customStyle="1" w:styleId="FAC0D40DF78449D7936CA63313644916">
    <w:name w:val="FAC0D40DF78449D7936CA63313644916"/>
  </w:style>
  <w:style w:type="paragraph" w:customStyle="1" w:styleId="3D276B7ED9244E6DABC714B6F86F2A4E">
    <w:name w:val="3D276B7ED9244E6DABC714B6F86F2A4E"/>
  </w:style>
  <w:style w:type="paragraph" w:customStyle="1" w:styleId="A3537F14AC9441A6B2ECBB010821C9FB">
    <w:name w:val="A3537F14AC9441A6B2ECBB010821C9FB"/>
  </w:style>
  <w:style w:type="paragraph" w:customStyle="1" w:styleId="9A9381DE17B04A70B43E75A5B04BFA4C">
    <w:name w:val="9A9381DE17B04A70B43E75A5B04BFA4C"/>
  </w:style>
  <w:style w:type="paragraph" w:customStyle="1" w:styleId="6684B39CD8684144B65C9BF3551658E5">
    <w:name w:val="6684B39CD8684144B65C9BF3551658E5"/>
  </w:style>
  <w:style w:type="paragraph" w:customStyle="1" w:styleId="0B010EF9D3E34776B92FB1436A0D7325">
    <w:name w:val="0B010EF9D3E34776B92FB1436A0D7325"/>
  </w:style>
  <w:style w:type="paragraph" w:customStyle="1" w:styleId="41F9C6D4E8A746EFB80D1FA06FDFDCA1">
    <w:name w:val="41F9C6D4E8A746EFB80D1FA06FDFDCA1"/>
  </w:style>
  <w:style w:type="paragraph" w:customStyle="1" w:styleId="90E18983578E4D029CB6C7274E79899B">
    <w:name w:val="90E18983578E4D029CB6C7274E79899B"/>
  </w:style>
  <w:style w:type="paragraph" w:customStyle="1" w:styleId="6F316BC2C09248568913B4D55CF5A959">
    <w:name w:val="6F316BC2C09248568913B4D55CF5A959"/>
  </w:style>
  <w:style w:type="paragraph" w:customStyle="1" w:styleId="0014C8E78AB7400D8ED7CE42D50A6891">
    <w:name w:val="0014C8E78AB7400D8ED7CE42D50A6891"/>
  </w:style>
  <w:style w:type="paragraph" w:customStyle="1" w:styleId="475058FAB214424485CD09CE289DDA36">
    <w:name w:val="475058FAB214424485CD09CE289DDA36"/>
  </w:style>
  <w:style w:type="paragraph" w:customStyle="1" w:styleId="AC7BEC52B08E4571BF1A4757927135FE">
    <w:name w:val="AC7BEC52B08E4571BF1A4757927135FE"/>
  </w:style>
  <w:style w:type="paragraph" w:customStyle="1" w:styleId="13DE0834E658416493F33237E39A6F28">
    <w:name w:val="13DE0834E658416493F33237E39A6F28"/>
    <w:rsid w:val="00204EEA"/>
  </w:style>
  <w:style w:type="paragraph" w:customStyle="1" w:styleId="516CA0CB261A482FBCB636F10A7C7C71">
    <w:name w:val="516CA0CB261A482FBCB636F10A7C7C71"/>
    <w:rsid w:val="00204EEA"/>
  </w:style>
  <w:style w:type="paragraph" w:customStyle="1" w:styleId="94BC7B79F5D643E6A90F418F3BF3879C">
    <w:name w:val="94BC7B79F5D643E6A90F418F3BF3879C"/>
    <w:rsid w:val="00204EEA"/>
  </w:style>
  <w:style w:type="paragraph" w:customStyle="1" w:styleId="BC901568C0EC476B90AA1562E14EF2B8">
    <w:name w:val="BC901568C0EC476B90AA1562E14EF2B8"/>
    <w:rsid w:val="00204EEA"/>
  </w:style>
  <w:style w:type="paragraph" w:customStyle="1" w:styleId="85703C03933742968F57614465D14778">
    <w:name w:val="85703C03933742968F57614465D14778"/>
    <w:rsid w:val="00204EEA"/>
  </w:style>
  <w:style w:type="paragraph" w:customStyle="1" w:styleId="1A6D8B119E264EEB847C47632A1E8F17">
    <w:name w:val="1A6D8B119E264EEB847C47632A1E8F17"/>
    <w:rsid w:val="00204EEA"/>
  </w:style>
  <w:style w:type="paragraph" w:customStyle="1" w:styleId="64E9326CC2C9440FB3BDB457F0C607EC">
    <w:name w:val="64E9326CC2C9440FB3BDB457F0C607EC"/>
    <w:rsid w:val="00204EEA"/>
  </w:style>
  <w:style w:type="paragraph" w:customStyle="1" w:styleId="A4FE8B3DDCFE49A38AE046E1608C917B">
    <w:name w:val="A4FE8B3DDCFE49A38AE046E1608C917B"/>
    <w:rsid w:val="00204EEA"/>
  </w:style>
  <w:style w:type="paragraph" w:customStyle="1" w:styleId="95F9EB8310734E5CBE0F0648C46D24E1">
    <w:name w:val="95F9EB8310734E5CBE0F0648C46D24E1"/>
    <w:rsid w:val="00204EEA"/>
  </w:style>
  <w:style w:type="paragraph" w:customStyle="1" w:styleId="F48102784FD949F59727F98B2B3032BD">
    <w:name w:val="F48102784FD949F59727F98B2B3032BD"/>
    <w:rsid w:val="00204EEA"/>
  </w:style>
  <w:style w:type="paragraph" w:customStyle="1" w:styleId="0C05CADF53BD441D8FA4F779F4C7C3F4">
    <w:name w:val="0C05CADF53BD441D8FA4F779F4C7C3F4"/>
    <w:rsid w:val="00204EEA"/>
  </w:style>
  <w:style w:type="paragraph" w:customStyle="1" w:styleId="1CD83917B3BC4114960492BB3BD9A7C1">
    <w:name w:val="1CD83917B3BC4114960492BB3BD9A7C1"/>
    <w:rsid w:val="00204EEA"/>
  </w:style>
  <w:style w:type="paragraph" w:customStyle="1" w:styleId="2AD37C91A20E48858CDB30E6BC740BD7">
    <w:name w:val="2AD37C91A20E48858CDB30E6BC740BD7"/>
    <w:rsid w:val="00204E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YWCC 307 meeting minutes (2).dotx</Template>
  <TotalTime>42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Bigio</dc:creator>
  <cp:keywords/>
  <dc:description/>
  <cp:lastModifiedBy>Matthew Bigio</cp:lastModifiedBy>
  <cp:revision>1</cp:revision>
  <dcterms:created xsi:type="dcterms:W3CDTF">2022-12-03T00:59:00Z</dcterms:created>
  <dcterms:modified xsi:type="dcterms:W3CDTF">2022-12-03T01:41:00Z</dcterms:modified>
  <cp:version/>
</cp:coreProperties>
</file>